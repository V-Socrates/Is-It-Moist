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56" w:rsidRPr="00257607" w:rsidRDefault="005618AE" w:rsidP="00257607">
      <w:pPr>
        <w:pStyle w:val="Title"/>
        <w:spacing w:before="120" w:after="120"/>
        <w:rPr>
          <w:b/>
          <w:color w:val="8CC04B"/>
          <w:sz w:val="44"/>
          <w:szCs w:val="40"/>
        </w:rPr>
      </w:pPr>
      <w:r w:rsidRPr="00257607">
        <w:rPr>
          <w:b/>
          <w:color w:val="8CC04B"/>
          <w:sz w:val="44"/>
          <w:szCs w:val="40"/>
        </w:rPr>
        <w:t>Progress Report</w:t>
      </w:r>
    </w:p>
    <w:p w:rsidR="0038652D" w:rsidRPr="00257607" w:rsidRDefault="00E219DC" w:rsidP="00257607">
      <w:pPr>
        <w:pStyle w:val="Heading1"/>
        <w:tabs>
          <w:tab w:val="center" w:pos="5400"/>
        </w:tabs>
        <w:spacing w:before="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Project Summary</w:t>
      </w:r>
      <w:r w:rsidR="00997547" w:rsidRPr="00257607">
        <w:rPr>
          <w:b/>
          <w:color w:val="8CC04B"/>
          <w:sz w:val="28"/>
        </w:rPr>
        <w:tab/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947"/>
        <w:gridCol w:w="3919"/>
        <w:gridCol w:w="3934"/>
      </w:tblGrid>
      <w:tr w:rsidR="00E219DC" w:rsidRPr="00257607" w:rsidTr="0025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947" w:type="dxa"/>
          </w:tcPr>
          <w:p w:rsidR="00E219DC" w:rsidRPr="00257607" w:rsidRDefault="00392E08" w:rsidP="00B83AB0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Report date</w:t>
            </w:r>
          </w:p>
        </w:tc>
        <w:tc>
          <w:tcPr>
            <w:tcW w:w="3919" w:type="dxa"/>
          </w:tcPr>
          <w:p w:rsidR="00E219DC" w:rsidRPr="00257607" w:rsidRDefault="00392E08" w:rsidP="00B83AB0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Project Name</w:t>
            </w:r>
          </w:p>
        </w:tc>
        <w:tc>
          <w:tcPr>
            <w:tcW w:w="3934" w:type="dxa"/>
          </w:tcPr>
          <w:p w:rsidR="00E219DC" w:rsidRPr="00257607" w:rsidRDefault="00392E08" w:rsidP="00B83AB0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Prepared By</w:t>
            </w:r>
          </w:p>
        </w:tc>
      </w:tr>
      <w:tr w:rsidR="00E219DC" w:rsidRPr="00257607" w:rsidTr="00257607">
        <w:trPr>
          <w:trHeight w:val="331"/>
        </w:trPr>
        <w:tc>
          <w:tcPr>
            <w:tcW w:w="2947" w:type="dxa"/>
          </w:tcPr>
          <w:p w:rsidR="00E219DC" w:rsidRPr="00257607" w:rsidRDefault="005618AE" w:rsidP="00B83AB0">
            <w:pPr>
              <w:rPr>
                <w:sz w:val="24"/>
              </w:rPr>
            </w:pPr>
            <w:r w:rsidRPr="00257607">
              <w:rPr>
                <w:sz w:val="24"/>
              </w:rPr>
              <w:t>1/8/2018</w:t>
            </w:r>
          </w:p>
        </w:tc>
        <w:tc>
          <w:tcPr>
            <w:tcW w:w="3919" w:type="dxa"/>
          </w:tcPr>
          <w:p w:rsidR="00E219DC" w:rsidRPr="00257607" w:rsidRDefault="005618AE" w:rsidP="00B83AB0">
            <w:pPr>
              <w:rPr>
                <w:sz w:val="24"/>
              </w:rPr>
            </w:pPr>
            <w:r w:rsidRPr="00257607">
              <w:rPr>
                <w:sz w:val="24"/>
              </w:rPr>
              <w:t>Is it Moist</w:t>
            </w:r>
          </w:p>
        </w:tc>
        <w:tc>
          <w:tcPr>
            <w:tcW w:w="3934" w:type="dxa"/>
          </w:tcPr>
          <w:p w:rsidR="00E219DC" w:rsidRPr="00257607" w:rsidRDefault="005E7A90" w:rsidP="007455C5">
            <w:pPr>
              <w:rPr>
                <w:sz w:val="24"/>
              </w:rPr>
            </w:pPr>
            <w:r>
              <w:rPr>
                <w:sz w:val="24"/>
              </w:rPr>
              <w:t>N01132027</w:t>
            </w:r>
            <w:bookmarkStart w:id="0" w:name="_GoBack"/>
            <w:bookmarkEnd w:id="0"/>
          </w:p>
        </w:tc>
      </w:tr>
    </w:tbl>
    <w:p w:rsidR="00E219DC" w:rsidRPr="00257607" w:rsidRDefault="00A45804" w:rsidP="00257607">
      <w:pPr>
        <w:pStyle w:val="Heading1"/>
        <w:spacing w:before="20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Status Summary</w:t>
      </w:r>
    </w:p>
    <w:p w:rsidR="00257607" w:rsidRPr="00257607" w:rsidRDefault="00F123EE" w:rsidP="00F0767F">
      <w:pPr>
        <w:rPr>
          <w:sz w:val="24"/>
        </w:rPr>
      </w:pPr>
      <w:r w:rsidRPr="00257607">
        <w:rPr>
          <w:sz w:val="24"/>
        </w:rPr>
        <w:t>“</w:t>
      </w:r>
      <w:r w:rsidR="001D0BD2" w:rsidRPr="00257607">
        <w:rPr>
          <w:sz w:val="24"/>
        </w:rPr>
        <w:t>Is It Moist</w:t>
      </w:r>
      <w:r w:rsidRPr="00257607">
        <w:rPr>
          <w:sz w:val="24"/>
        </w:rPr>
        <w:t>”</w:t>
      </w:r>
      <w:r w:rsidR="001D0BD2" w:rsidRPr="00257607">
        <w:rPr>
          <w:sz w:val="24"/>
        </w:rPr>
        <w:t xml:space="preserve"> sensor is currently in prototype form. Sensor is assembled, operational</w:t>
      </w:r>
      <w:r w:rsidR="00B80869">
        <w:rPr>
          <w:sz w:val="24"/>
        </w:rPr>
        <w:t>. Moisture is detected, and user is notified. Currently needs further testing.</w:t>
      </w:r>
    </w:p>
    <w:p w:rsidR="00CC0778" w:rsidRPr="00257607" w:rsidRDefault="00CC0778" w:rsidP="00257607">
      <w:pPr>
        <w:pStyle w:val="Heading1"/>
        <w:spacing w:before="20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Project Overview</w:t>
      </w:r>
    </w:p>
    <w:tbl>
      <w:tblPr>
        <w:tblStyle w:val="StatusReportTable"/>
        <w:tblW w:w="0" w:type="auto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2790"/>
        <w:gridCol w:w="1440"/>
        <w:gridCol w:w="6570"/>
      </w:tblGrid>
      <w:tr w:rsidR="00997547" w:rsidRPr="00257607" w:rsidTr="0095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90" w:type="dxa"/>
          </w:tcPr>
          <w:p w:rsidR="00997547" w:rsidRPr="00257607" w:rsidRDefault="00997547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task</w:t>
            </w:r>
          </w:p>
        </w:tc>
        <w:tc>
          <w:tcPr>
            <w:tcW w:w="1440" w:type="dxa"/>
          </w:tcPr>
          <w:p w:rsidR="00997547" w:rsidRPr="00257607" w:rsidRDefault="00A129F7" w:rsidP="0013652A">
            <w:pPr>
              <w:rPr>
                <w:b/>
                <w:color w:val="8CC04B"/>
                <w:sz w:val="24"/>
              </w:rPr>
            </w:pPr>
            <w:r>
              <w:rPr>
                <w:b/>
                <w:color w:val="8CC04B"/>
                <w:sz w:val="24"/>
              </w:rPr>
              <w:t>Progress</w:t>
            </w:r>
          </w:p>
        </w:tc>
        <w:tc>
          <w:tcPr>
            <w:tcW w:w="6570" w:type="dxa"/>
          </w:tcPr>
          <w:p w:rsidR="00997547" w:rsidRPr="00257607" w:rsidRDefault="00997547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Notes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Acquiring</w:t>
            </w:r>
            <w:r w:rsidR="00E234D8" w:rsidRPr="00257607">
              <w:rPr>
                <w:sz w:val="24"/>
              </w:rPr>
              <w:t xml:space="preserve"> Components</w:t>
            </w:r>
          </w:p>
        </w:tc>
        <w:tc>
          <w:tcPr>
            <w:tcW w:w="144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All</w:t>
            </w:r>
            <w:r w:rsidR="00C5540B" w:rsidRPr="00257607">
              <w:rPr>
                <w:sz w:val="24"/>
              </w:rPr>
              <w:t xml:space="preserve"> essential</w:t>
            </w:r>
            <w:r w:rsidRPr="00257607">
              <w:rPr>
                <w:sz w:val="24"/>
              </w:rPr>
              <w:t xml:space="preserve"> items received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B80869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Component</w:t>
            </w:r>
            <w:r>
              <w:rPr>
                <w:sz w:val="24"/>
              </w:rPr>
              <w:t xml:space="preserve"> </w:t>
            </w:r>
            <w:r w:rsidR="00997547" w:rsidRPr="00257607">
              <w:rPr>
                <w:sz w:val="24"/>
              </w:rPr>
              <w:t>Testing</w:t>
            </w:r>
          </w:p>
        </w:tc>
        <w:tc>
          <w:tcPr>
            <w:tcW w:w="144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All required materials tested and functioning correctly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Assembly</w:t>
            </w:r>
          </w:p>
        </w:tc>
        <w:tc>
          <w:tcPr>
            <w:tcW w:w="144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997547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Product</w:t>
            </w:r>
            <w:r w:rsidR="00997547" w:rsidRPr="00257607">
              <w:rPr>
                <w:sz w:val="24"/>
              </w:rPr>
              <w:t xml:space="preserve"> assembled and</w:t>
            </w:r>
            <w:r w:rsidR="00E234D8" w:rsidRPr="00257607">
              <w:rPr>
                <w:sz w:val="24"/>
              </w:rPr>
              <w:t xml:space="preserve"> build video documented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Function Testing</w:t>
            </w:r>
          </w:p>
        </w:tc>
        <w:tc>
          <w:tcPr>
            <w:tcW w:w="1440" w:type="dxa"/>
          </w:tcPr>
          <w:p w:rsidR="00997547" w:rsidRPr="00257607" w:rsidRDefault="00B80869" w:rsidP="0013652A">
            <w:pPr>
              <w:rPr>
                <w:sz w:val="24"/>
              </w:rPr>
            </w:pPr>
            <w:r>
              <w:rPr>
                <w:sz w:val="24"/>
              </w:rPr>
              <w:t>90</w:t>
            </w:r>
            <w:r w:rsidR="00C5540B" w:rsidRPr="0025760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997547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Product tested and functioning</w:t>
            </w:r>
            <w:r w:rsidR="00A129F7">
              <w:rPr>
                <w:sz w:val="24"/>
              </w:rPr>
              <w:t>.</w:t>
            </w:r>
          </w:p>
        </w:tc>
      </w:tr>
      <w:tr w:rsidR="00997547" w:rsidRPr="00257607" w:rsidTr="009579AA">
        <w:trPr>
          <w:trHeight w:val="331"/>
        </w:trPr>
        <w:tc>
          <w:tcPr>
            <w:tcW w:w="279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Prototyping</w:t>
            </w:r>
          </w:p>
        </w:tc>
        <w:tc>
          <w:tcPr>
            <w:tcW w:w="1440" w:type="dxa"/>
          </w:tcPr>
          <w:p w:rsidR="00997547" w:rsidRPr="00257607" w:rsidRDefault="00997547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100%</w:t>
            </w:r>
          </w:p>
        </w:tc>
        <w:tc>
          <w:tcPr>
            <w:tcW w:w="6570" w:type="dxa"/>
          </w:tcPr>
          <w:p w:rsidR="00C5540B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Prototype created and functioning</w:t>
            </w:r>
            <w:r w:rsidR="00A129F7">
              <w:rPr>
                <w:sz w:val="24"/>
              </w:rPr>
              <w:t>.</w:t>
            </w:r>
          </w:p>
        </w:tc>
      </w:tr>
      <w:tr w:rsidR="00C5540B" w:rsidRPr="00257607" w:rsidTr="009579AA">
        <w:trPr>
          <w:trHeight w:val="331"/>
        </w:trPr>
        <w:tc>
          <w:tcPr>
            <w:tcW w:w="2790" w:type="dxa"/>
          </w:tcPr>
          <w:p w:rsidR="00C5540B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Case Testing</w:t>
            </w:r>
          </w:p>
        </w:tc>
        <w:tc>
          <w:tcPr>
            <w:tcW w:w="1440" w:type="dxa"/>
          </w:tcPr>
          <w:p w:rsidR="00C5540B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50%</w:t>
            </w:r>
          </w:p>
        </w:tc>
        <w:tc>
          <w:tcPr>
            <w:tcW w:w="6570" w:type="dxa"/>
          </w:tcPr>
          <w:p w:rsidR="00C5540B" w:rsidRPr="00257607" w:rsidRDefault="00C5540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Testing various use cases for product</w:t>
            </w:r>
            <w:r w:rsidR="00A129F7">
              <w:rPr>
                <w:sz w:val="24"/>
              </w:rPr>
              <w:t xml:space="preserve"> and collecting data.</w:t>
            </w:r>
          </w:p>
        </w:tc>
      </w:tr>
      <w:tr w:rsidR="00A129F7" w:rsidRPr="00257607" w:rsidTr="009579AA">
        <w:trPr>
          <w:trHeight w:val="331"/>
        </w:trPr>
        <w:tc>
          <w:tcPr>
            <w:tcW w:w="2790" w:type="dxa"/>
          </w:tcPr>
          <w:p w:rsidR="00A129F7" w:rsidRPr="00257607" w:rsidRDefault="00A129F7" w:rsidP="0013652A">
            <w:pPr>
              <w:rPr>
                <w:sz w:val="24"/>
              </w:rPr>
            </w:pPr>
            <w:r>
              <w:rPr>
                <w:sz w:val="24"/>
              </w:rPr>
              <w:t>Finalizing</w:t>
            </w:r>
          </w:p>
        </w:tc>
        <w:tc>
          <w:tcPr>
            <w:tcW w:w="1440" w:type="dxa"/>
          </w:tcPr>
          <w:p w:rsidR="00A129F7" w:rsidRPr="00257607" w:rsidRDefault="009579AA" w:rsidP="0013652A">
            <w:pPr>
              <w:rPr>
                <w:sz w:val="24"/>
              </w:rPr>
            </w:pPr>
            <w:r>
              <w:rPr>
                <w:sz w:val="24"/>
              </w:rPr>
              <w:t>75</w:t>
            </w:r>
            <w:r w:rsidR="00A129F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A129F7" w:rsidRPr="00257607" w:rsidRDefault="00A129F7" w:rsidP="0013652A">
            <w:pPr>
              <w:rPr>
                <w:sz w:val="24"/>
              </w:rPr>
            </w:pPr>
            <w:r>
              <w:rPr>
                <w:sz w:val="24"/>
              </w:rPr>
              <w:t>Applying minor adjustments to hardware and software.</w:t>
            </w:r>
          </w:p>
        </w:tc>
      </w:tr>
      <w:tr w:rsidR="00A129F7" w:rsidRPr="00257607" w:rsidTr="009579AA">
        <w:trPr>
          <w:trHeight w:val="331"/>
        </w:trPr>
        <w:tc>
          <w:tcPr>
            <w:tcW w:w="2790" w:type="dxa"/>
          </w:tcPr>
          <w:p w:rsidR="00A129F7" w:rsidRDefault="00A129F7" w:rsidP="0013652A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1440" w:type="dxa"/>
          </w:tcPr>
          <w:p w:rsidR="00A129F7" w:rsidRDefault="00B80869" w:rsidP="0013652A">
            <w:pPr>
              <w:rPr>
                <w:sz w:val="24"/>
              </w:rPr>
            </w:pPr>
            <w:r>
              <w:rPr>
                <w:sz w:val="24"/>
              </w:rPr>
              <w:t>85</w:t>
            </w:r>
            <w:r w:rsidR="00A129F7">
              <w:rPr>
                <w:sz w:val="24"/>
              </w:rPr>
              <w:t>%</w:t>
            </w:r>
          </w:p>
        </w:tc>
        <w:tc>
          <w:tcPr>
            <w:tcW w:w="6570" w:type="dxa"/>
          </w:tcPr>
          <w:p w:rsidR="00A129F7" w:rsidRPr="00257607" w:rsidRDefault="009579AA" w:rsidP="0013652A">
            <w:pPr>
              <w:rPr>
                <w:sz w:val="24"/>
              </w:rPr>
            </w:pPr>
            <w:r>
              <w:rPr>
                <w:sz w:val="24"/>
              </w:rPr>
              <w:t>Awaiting finalization to complete and publish documentation.</w:t>
            </w:r>
          </w:p>
        </w:tc>
      </w:tr>
    </w:tbl>
    <w:p w:rsidR="008A2200" w:rsidRPr="00257607" w:rsidRDefault="008A2200" w:rsidP="00257607">
      <w:pPr>
        <w:pStyle w:val="Heading1"/>
        <w:spacing w:before="20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Budget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00"/>
        <w:gridCol w:w="2160"/>
        <w:gridCol w:w="1620"/>
        <w:gridCol w:w="4320"/>
      </w:tblGrid>
      <w:tr w:rsidR="00E234D8" w:rsidRPr="00257607" w:rsidTr="00BA3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0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category</w:t>
            </w:r>
          </w:p>
        </w:tc>
        <w:tc>
          <w:tcPr>
            <w:tcW w:w="216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spent</w:t>
            </w:r>
          </w:p>
        </w:tc>
        <w:tc>
          <w:tcPr>
            <w:tcW w:w="162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Budget</w:t>
            </w:r>
          </w:p>
        </w:tc>
        <w:tc>
          <w:tcPr>
            <w:tcW w:w="432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notes</w:t>
            </w:r>
          </w:p>
        </w:tc>
      </w:tr>
      <w:tr w:rsidR="00E234D8" w:rsidRPr="00257607" w:rsidTr="00A25E34">
        <w:trPr>
          <w:trHeight w:val="331"/>
        </w:trPr>
        <w:tc>
          <w:tcPr>
            <w:tcW w:w="2700" w:type="dxa"/>
          </w:tcPr>
          <w:p w:rsidR="00E234D8" w:rsidRPr="00257607" w:rsidRDefault="00E234D8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Base Components</w:t>
            </w:r>
          </w:p>
        </w:tc>
        <w:tc>
          <w:tcPr>
            <w:tcW w:w="2160" w:type="dxa"/>
          </w:tcPr>
          <w:p w:rsidR="00E234D8" w:rsidRPr="00257607" w:rsidRDefault="00E234D8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$ 119.23</w:t>
            </w:r>
          </w:p>
        </w:tc>
        <w:tc>
          <w:tcPr>
            <w:tcW w:w="1620" w:type="dxa"/>
          </w:tcPr>
          <w:p w:rsidR="00E234D8" w:rsidRPr="00257607" w:rsidRDefault="00E234D8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79.49 %</w:t>
            </w:r>
          </w:p>
        </w:tc>
        <w:tc>
          <w:tcPr>
            <w:tcW w:w="4320" w:type="dxa"/>
          </w:tcPr>
          <w:p w:rsidR="00E234D8" w:rsidRPr="00257607" w:rsidRDefault="00E234D8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All items received on schedule</w:t>
            </w:r>
            <w:r w:rsidR="00A129F7">
              <w:rPr>
                <w:sz w:val="24"/>
              </w:rPr>
              <w:t>.</w:t>
            </w:r>
          </w:p>
        </w:tc>
      </w:tr>
    </w:tbl>
    <w:p w:rsidR="00B83AB0" w:rsidRPr="00257607" w:rsidRDefault="00E234D8" w:rsidP="00257607">
      <w:pPr>
        <w:pStyle w:val="Heading1"/>
        <w:spacing w:before="20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CHALLENGES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5760"/>
      </w:tblGrid>
      <w:tr w:rsidR="00E234D8" w:rsidRPr="00257607" w:rsidTr="00AC2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issue</w:t>
            </w:r>
          </w:p>
        </w:tc>
        <w:tc>
          <w:tcPr>
            <w:tcW w:w="5760" w:type="dxa"/>
          </w:tcPr>
          <w:p w:rsidR="00E234D8" w:rsidRPr="00257607" w:rsidRDefault="00E234D8" w:rsidP="0013652A">
            <w:pPr>
              <w:rPr>
                <w:b/>
                <w:color w:val="8CC04B"/>
                <w:sz w:val="24"/>
              </w:rPr>
            </w:pPr>
            <w:r w:rsidRPr="00257607">
              <w:rPr>
                <w:b/>
                <w:color w:val="8CC04B"/>
                <w:sz w:val="24"/>
              </w:rPr>
              <w:t>plan / solution</w:t>
            </w:r>
          </w:p>
        </w:tc>
      </w:tr>
      <w:tr w:rsidR="00E234D8" w:rsidRPr="00257607" w:rsidTr="00706764">
        <w:trPr>
          <w:trHeight w:val="331"/>
        </w:trPr>
        <w:tc>
          <w:tcPr>
            <w:tcW w:w="5040" w:type="dxa"/>
          </w:tcPr>
          <w:p w:rsidR="00E234D8" w:rsidRPr="00257607" w:rsidRDefault="00E234D8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 xml:space="preserve">Calibrating </w:t>
            </w:r>
            <w:r w:rsidR="00E06DEB" w:rsidRPr="00257607">
              <w:rPr>
                <w:sz w:val="24"/>
              </w:rPr>
              <w:t>Analog to Digital Sensor Signal</w:t>
            </w:r>
          </w:p>
        </w:tc>
        <w:tc>
          <w:tcPr>
            <w:tcW w:w="5760" w:type="dxa"/>
          </w:tcPr>
          <w:p w:rsidR="00E234D8" w:rsidRPr="00257607" w:rsidRDefault="00E06DE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 xml:space="preserve">Potentiometer of Analog-Digital sensor needs </w:t>
            </w:r>
            <w:r w:rsidR="00DA2D80" w:rsidRPr="00257607">
              <w:rPr>
                <w:sz w:val="24"/>
              </w:rPr>
              <w:t>further</w:t>
            </w:r>
            <w:r w:rsidRPr="00257607">
              <w:rPr>
                <w:sz w:val="24"/>
              </w:rPr>
              <w:t xml:space="preserve"> calibration to trigger at desired moisture level</w:t>
            </w:r>
            <w:r w:rsidR="00A129F7">
              <w:rPr>
                <w:sz w:val="24"/>
              </w:rPr>
              <w:t>.</w:t>
            </w:r>
          </w:p>
        </w:tc>
      </w:tr>
      <w:tr w:rsidR="00E234D8" w:rsidRPr="00257607" w:rsidTr="002373D6">
        <w:trPr>
          <w:trHeight w:val="331"/>
        </w:trPr>
        <w:tc>
          <w:tcPr>
            <w:tcW w:w="5040" w:type="dxa"/>
          </w:tcPr>
          <w:p w:rsidR="00E234D8" w:rsidRPr="00257607" w:rsidRDefault="00DA2D80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>Products Software</w:t>
            </w:r>
            <w:r w:rsidR="00E06DEB" w:rsidRPr="00257607">
              <w:rPr>
                <w:sz w:val="24"/>
              </w:rPr>
              <w:t xml:space="preserve"> </w:t>
            </w:r>
            <w:r w:rsidRPr="00257607">
              <w:rPr>
                <w:sz w:val="24"/>
              </w:rPr>
              <w:t xml:space="preserve">Status </w:t>
            </w:r>
            <w:r w:rsidR="00E06DEB" w:rsidRPr="00257607">
              <w:rPr>
                <w:sz w:val="24"/>
              </w:rPr>
              <w:t>Response</w:t>
            </w:r>
            <w:r w:rsidRPr="00257607">
              <w:rPr>
                <w:sz w:val="24"/>
              </w:rPr>
              <w:t xml:space="preserve"> Time</w:t>
            </w:r>
          </w:p>
        </w:tc>
        <w:tc>
          <w:tcPr>
            <w:tcW w:w="5760" w:type="dxa"/>
          </w:tcPr>
          <w:p w:rsidR="00E234D8" w:rsidRPr="00257607" w:rsidRDefault="00E06DEB" w:rsidP="0013652A">
            <w:pPr>
              <w:rPr>
                <w:sz w:val="24"/>
              </w:rPr>
            </w:pPr>
            <w:r w:rsidRPr="00257607">
              <w:rPr>
                <w:sz w:val="24"/>
              </w:rPr>
              <w:t xml:space="preserve">Software </w:t>
            </w:r>
            <w:r w:rsidR="00DA2D80" w:rsidRPr="00257607">
              <w:rPr>
                <w:sz w:val="24"/>
              </w:rPr>
              <w:t xml:space="preserve">currently </w:t>
            </w:r>
            <w:r w:rsidRPr="00257607">
              <w:rPr>
                <w:sz w:val="24"/>
              </w:rPr>
              <w:t>checking for sensor status change too frequently. Measurement time needs to be configured for increased precision</w:t>
            </w:r>
            <w:r w:rsidR="00A129F7">
              <w:rPr>
                <w:sz w:val="24"/>
              </w:rPr>
              <w:t>.</w:t>
            </w:r>
          </w:p>
        </w:tc>
      </w:tr>
    </w:tbl>
    <w:p w:rsidR="005A2C96" w:rsidRPr="00257607" w:rsidRDefault="005A2C96" w:rsidP="00257607">
      <w:pPr>
        <w:pStyle w:val="Heading1"/>
        <w:spacing w:before="200" w:after="60"/>
        <w:rPr>
          <w:b/>
          <w:color w:val="8CC04B"/>
          <w:sz w:val="28"/>
        </w:rPr>
      </w:pPr>
      <w:r w:rsidRPr="00257607">
        <w:rPr>
          <w:b/>
          <w:color w:val="8CC04B"/>
          <w:sz w:val="28"/>
        </w:rPr>
        <w:t>CONCLUSIONS</w:t>
      </w:r>
      <w:r w:rsidR="001D0BD2" w:rsidRPr="00257607">
        <w:rPr>
          <w:b/>
          <w:color w:val="8CC04B"/>
          <w:sz w:val="28"/>
        </w:rPr>
        <w:t xml:space="preserve"> </w:t>
      </w:r>
      <w:r w:rsidRPr="00257607">
        <w:rPr>
          <w:b/>
          <w:color w:val="8CC04B"/>
          <w:sz w:val="28"/>
        </w:rPr>
        <w:t>/</w:t>
      </w:r>
      <w:r w:rsidR="001D0BD2" w:rsidRPr="00257607">
        <w:rPr>
          <w:b/>
          <w:color w:val="8CC04B"/>
          <w:sz w:val="28"/>
        </w:rPr>
        <w:t xml:space="preserve"> Subsequent plans</w:t>
      </w:r>
    </w:p>
    <w:p w:rsidR="008E3A9C" w:rsidRPr="00257607" w:rsidRDefault="00DA2D80">
      <w:pPr>
        <w:rPr>
          <w:sz w:val="24"/>
        </w:rPr>
      </w:pPr>
      <w:r w:rsidRPr="00257607">
        <w:rPr>
          <w:sz w:val="24"/>
        </w:rPr>
        <w:t xml:space="preserve">“Is it Moist” prototype is currently operational and is in testing to calibrate hardware and software for increased precision. </w:t>
      </w:r>
      <w:r w:rsidR="00A129F7">
        <w:rPr>
          <w:sz w:val="24"/>
        </w:rPr>
        <w:t xml:space="preserve">Plans subsequent of finalizing project “Is it Moist” </w:t>
      </w:r>
      <w:r w:rsidRPr="00257607">
        <w:rPr>
          <w:sz w:val="24"/>
        </w:rPr>
        <w:t xml:space="preserve">involve </w:t>
      </w:r>
      <w:r w:rsidR="00257607" w:rsidRPr="00257607">
        <w:rPr>
          <w:sz w:val="24"/>
        </w:rPr>
        <w:t>integration</w:t>
      </w:r>
      <w:r w:rsidRPr="00257607">
        <w:rPr>
          <w:sz w:val="24"/>
        </w:rPr>
        <w:t xml:space="preserve"> with project “RaspiGuard”</w:t>
      </w:r>
      <w:r w:rsidR="00A129F7">
        <w:rPr>
          <w:sz w:val="24"/>
        </w:rPr>
        <w:t xml:space="preserve"> which is targeted toward home/commercial security.</w:t>
      </w:r>
    </w:p>
    <w:sectPr w:rsidR="008E3A9C" w:rsidRPr="00257607" w:rsidSect="00257607">
      <w:footerReference w:type="default" r:id="rId8"/>
      <w:headerReference w:type="first" r:id="rId9"/>
      <w:pgSz w:w="12240" w:h="15840" w:code="1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2A8" w:rsidRDefault="007E42A8" w:rsidP="00E02929">
      <w:pPr>
        <w:spacing w:after="0"/>
      </w:pPr>
      <w:r>
        <w:separator/>
      </w:r>
    </w:p>
  </w:endnote>
  <w:endnote w:type="continuationSeparator" w:id="0">
    <w:p w:rsidR="007E42A8" w:rsidRDefault="007E42A8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9A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2A8" w:rsidRDefault="007E42A8" w:rsidP="00E02929">
      <w:pPr>
        <w:spacing w:after="0"/>
      </w:pPr>
      <w:r>
        <w:separator/>
      </w:r>
    </w:p>
  </w:footnote>
  <w:footnote w:type="continuationSeparator" w:id="0">
    <w:p w:rsidR="007E42A8" w:rsidRDefault="007E42A8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607" w:rsidRPr="00257607" w:rsidRDefault="00257607" w:rsidP="00257607">
    <w:pPr>
      <w:pStyle w:val="Header"/>
      <w:rPr>
        <w:rFonts w:asciiTheme="majorHAnsi" w:hAnsiTheme="majorHAnsi" w:cstheme="majorHAnsi"/>
      </w:rPr>
    </w:pPr>
    <w:r w:rsidRPr="00257607">
      <w:rPr>
        <w:rStyle w:val="Strong"/>
        <w:rFonts w:asciiTheme="majorHAnsi" w:hAnsiTheme="majorHAnsi" w:cstheme="majorHAnsi"/>
        <w:b w:val="0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34290</wp:posOffset>
          </wp:positionV>
          <wp:extent cx="904263" cy="82137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63" cy="821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607">
      <w:rPr>
        <w:rFonts w:asciiTheme="majorHAnsi" w:hAnsiTheme="majorHAnsi" w:cstheme="majorHAnsi"/>
      </w:rPr>
      <w:t>Humber College</w:t>
    </w:r>
  </w:p>
  <w:sdt>
    <w:sdtPr>
      <w:rPr>
        <w:rFonts w:asciiTheme="majorHAnsi" w:hAnsiTheme="majorHAnsi" w:cstheme="majorHAnsi"/>
      </w:rPr>
      <w:alias w:val="Enter Street Address, City, ST ZIP Code:"/>
      <w:tag w:val="Enter Street Address, City, ST ZIP Code:"/>
      <w:id w:val="1560205729"/>
      <w15:appearance w15:val="hidden"/>
    </w:sdtPr>
    <w:sdtEndPr/>
    <w:sdtContent>
      <w:p w:rsidR="00257607" w:rsidRPr="00257607" w:rsidRDefault="00257607" w:rsidP="00257607">
        <w:pPr>
          <w:pStyle w:val="Header"/>
          <w:rPr>
            <w:rFonts w:asciiTheme="majorHAnsi" w:hAnsiTheme="majorHAnsi" w:cstheme="majorHAnsi"/>
          </w:rPr>
        </w:pPr>
        <w:r w:rsidRPr="00257607">
          <w:rPr>
            <w:rStyle w:val="xbe"/>
            <w:rFonts w:asciiTheme="majorHAnsi" w:hAnsiTheme="majorHAnsi" w:cstheme="majorHAnsi"/>
          </w:rPr>
          <w:t>205 Humber College Blvd, Etobicoke, ON M9W 5L7</w:t>
        </w:r>
      </w:p>
    </w:sdtContent>
  </w:sdt>
  <w:p w:rsidR="00E02929" w:rsidRDefault="00257607" w:rsidP="00257607">
    <w:pPr>
      <w:tabs>
        <w:tab w:val="right" w:pos="10800"/>
      </w:tabs>
    </w:pPr>
    <w:r w:rsidRPr="00257607">
      <w:rPr>
        <w:rStyle w:val="Strong"/>
        <w:rFonts w:asciiTheme="majorHAnsi" w:hAnsiTheme="majorHAnsi" w:cstheme="majorHAnsi"/>
        <w:b w:val="0"/>
      </w:rPr>
      <w:t>N01132027@humbermail.ca</w:t>
    </w:r>
    <w:r>
      <w:rPr>
        <w:rStyle w:val="Strong"/>
        <w:b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AE"/>
    <w:rsid w:val="00002E34"/>
    <w:rsid w:val="000260A9"/>
    <w:rsid w:val="000C215D"/>
    <w:rsid w:val="000C321B"/>
    <w:rsid w:val="0013652A"/>
    <w:rsid w:val="00145D68"/>
    <w:rsid w:val="001B0C6F"/>
    <w:rsid w:val="001D0BD2"/>
    <w:rsid w:val="001F31F6"/>
    <w:rsid w:val="0020390E"/>
    <w:rsid w:val="00240B38"/>
    <w:rsid w:val="002517EA"/>
    <w:rsid w:val="00257607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18AE"/>
    <w:rsid w:val="005848AD"/>
    <w:rsid w:val="00587DBA"/>
    <w:rsid w:val="005A2C96"/>
    <w:rsid w:val="005A49E4"/>
    <w:rsid w:val="005B620F"/>
    <w:rsid w:val="005C4039"/>
    <w:rsid w:val="005E7A90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7E42A8"/>
    <w:rsid w:val="008105F2"/>
    <w:rsid w:val="00813E52"/>
    <w:rsid w:val="0081578A"/>
    <w:rsid w:val="008411EF"/>
    <w:rsid w:val="008A2200"/>
    <w:rsid w:val="008C0F43"/>
    <w:rsid w:val="008E3A9C"/>
    <w:rsid w:val="008E448C"/>
    <w:rsid w:val="00913758"/>
    <w:rsid w:val="00923E5C"/>
    <w:rsid w:val="0093672F"/>
    <w:rsid w:val="009579AA"/>
    <w:rsid w:val="00997547"/>
    <w:rsid w:val="009C3F23"/>
    <w:rsid w:val="00A01BF8"/>
    <w:rsid w:val="00A129F7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55E57"/>
    <w:rsid w:val="00B80869"/>
    <w:rsid w:val="00B83AB0"/>
    <w:rsid w:val="00BA0F5B"/>
    <w:rsid w:val="00BB4CB0"/>
    <w:rsid w:val="00BE05B1"/>
    <w:rsid w:val="00BE36A4"/>
    <w:rsid w:val="00C12475"/>
    <w:rsid w:val="00C551F8"/>
    <w:rsid w:val="00C5540B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2D80"/>
    <w:rsid w:val="00DA3872"/>
    <w:rsid w:val="00DB6653"/>
    <w:rsid w:val="00DC0B39"/>
    <w:rsid w:val="00DE1834"/>
    <w:rsid w:val="00DF3922"/>
    <w:rsid w:val="00DF625C"/>
    <w:rsid w:val="00E02929"/>
    <w:rsid w:val="00E06DEB"/>
    <w:rsid w:val="00E06FC8"/>
    <w:rsid w:val="00E16F2B"/>
    <w:rsid w:val="00E219DC"/>
    <w:rsid w:val="00E234D8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123EE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F29D0B"/>
  <w15:chartTrackingRefBased/>
  <w15:docId w15:val="{BD29218C-34D4-4614-A2F5-BB5BE917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997547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C7053D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997547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C7053D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character" w:customStyle="1" w:styleId="xbe">
    <w:name w:val="_xbe"/>
    <w:basedOn w:val="DefaultParagraphFont"/>
    <w:rsid w:val="0056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Socrates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764E-6160-49EC-A5E1-B4C2900A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126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Socrates</dc:creator>
  <cp:keywords/>
  <dc:description/>
  <cp:lastModifiedBy>Vivek Socrates</cp:lastModifiedBy>
  <cp:revision>4</cp:revision>
  <dcterms:created xsi:type="dcterms:W3CDTF">2018-01-07T21:44:00Z</dcterms:created>
  <dcterms:modified xsi:type="dcterms:W3CDTF">2018-01-08T03:13:00Z</dcterms:modified>
</cp:coreProperties>
</file>